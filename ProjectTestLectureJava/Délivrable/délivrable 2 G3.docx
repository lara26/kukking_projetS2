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DF" w:rsidRDefault="00831400">
      <w:r>
        <w:rPr>
          <w:noProof/>
          <w:lang w:eastAsia="fr-FR" w:bidi="ar-SA"/>
        </w:rPr>
        <w:drawing>
          <wp:anchor distT="0" distB="0" distL="114300" distR="114300" simplePos="0" relativeHeight="251665408" behindDoc="0" locked="0" layoutInCell="1" allowOverlap="1" wp14:anchorId="753A0E66" wp14:editId="4F4752BE">
            <wp:simplePos x="0" y="0"/>
            <wp:positionH relativeFrom="margin">
              <wp:align>right</wp:align>
            </wp:positionH>
            <wp:positionV relativeFrom="paragraph">
              <wp:posOffset>-894715</wp:posOffset>
            </wp:positionV>
            <wp:extent cx="1562100" cy="1562100"/>
            <wp:effectExtent l="0" t="0" r="0" b="0"/>
            <wp:wrapNone/>
            <wp:docPr id="13" name="Image 13" descr="C:\Users\Miki\AppData\Roaming\Skype\live#3amiki-chi\media_messaging\media_cache\^8AEFD2D9FC99396C58F4A99C627D26B51177A8BA5B4665ECAE^pimgpsh_thumbnail_win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ki\AppData\Roaming\Skype\live#3amiki-chi\media_messaging\media_cache\^8AEFD2D9FC99396C58F4A99C627D26B51177A8BA5B4665ECAE^pimgpsh_thumbnail_win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1336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400" w:rsidRDefault="00831400">
          <w:pPr>
            <w:pStyle w:val="En-ttedetabledesmatires"/>
          </w:pPr>
        </w:p>
        <w:p w:rsidR="004F305F" w:rsidRPr="004F305F" w:rsidRDefault="004F305F">
          <w:pPr>
            <w:pStyle w:val="En-ttedetabledesmatires"/>
            <w:rPr>
              <w:sz w:val="40"/>
              <w:szCs w:val="40"/>
            </w:rPr>
          </w:pPr>
          <w:r w:rsidRPr="004F305F">
            <w:rPr>
              <w:sz w:val="40"/>
              <w:szCs w:val="40"/>
            </w:rPr>
            <w:t>Table des matières</w:t>
          </w:r>
        </w:p>
        <w:p w:rsidR="0005705C" w:rsidRDefault="004F305F">
          <w:pPr>
            <w:pStyle w:val="TM1"/>
            <w:rPr>
              <w:b w:val="0"/>
              <w:bCs w:val="0"/>
              <w:sz w:val="22"/>
              <w:szCs w:val="22"/>
            </w:rPr>
          </w:pPr>
          <w:r w:rsidRPr="004F305F">
            <w:fldChar w:fldCharType="begin"/>
          </w:r>
          <w:r w:rsidRPr="004F305F">
            <w:instrText xml:space="preserve"> TOC \o "1-3" \h \z \u </w:instrText>
          </w:r>
          <w:r w:rsidRPr="004F305F">
            <w:fldChar w:fldCharType="separate"/>
          </w:r>
          <w:hyperlink w:anchor="_Toc416204895" w:history="1">
            <w:r w:rsidR="0005705C" w:rsidRPr="000334D8">
              <w:rPr>
                <w:rStyle w:val="Lienhypertexte"/>
              </w:rPr>
              <w:t>Introduction </w:t>
            </w:r>
            <w:r w:rsidR="0005705C">
              <w:rPr>
                <w:webHidden/>
              </w:rPr>
              <w:tab/>
            </w:r>
            <w:r w:rsidR="0005705C">
              <w:rPr>
                <w:webHidden/>
              </w:rPr>
              <w:fldChar w:fldCharType="begin"/>
            </w:r>
            <w:r w:rsidR="0005705C">
              <w:rPr>
                <w:webHidden/>
              </w:rPr>
              <w:instrText xml:space="preserve"> PAGEREF _Toc416204895 \h </w:instrText>
            </w:r>
            <w:r w:rsidR="0005705C">
              <w:rPr>
                <w:webHidden/>
              </w:rPr>
            </w:r>
            <w:r w:rsidR="0005705C">
              <w:rPr>
                <w:webHidden/>
              </w:rPr>
              <w:fldChar w:fldCharType="separate"/>
            </w:r>
            <w:r w:rsidR="00F25FE4">
              <w:rPr>
                <w:webHidden/>
              </w:rPr>
              <w:t>1</w:t>
            </w:r>
            <w:r w:rsidR="0005705C">
              <w:rPr>
                <w:webHidden/>
              </w:rPr>
              <w:fldChar w:fldCharType="end"/>
            </w:r>
          </w:hyperlink>
        </w:p>
        <w:p w:rsidR="0005705C" w:rsidRDefault="00F25FE4">
          <w:pPr>
            <w:pStyle w:val="TM1"/>
            <w:rPr>
              <w:b w:val="0"/>
              <w:bCs w:val="0"/>
              <w:sz w:val="22"/>
              <w:szCs w:val="22"/>
            </w:rPr>
          </w:pPr>
          <w:hyperlink w:anchor="_Toc416204896" w:history="1">
            <w:r w:rsidR="0005705C">
              <w:rPr>
                <w:rStyle w:val="Lienhypertexte"/>
              </w:rPr>
              <w:t>Diagramme de cas d’utilisation </w:t>
            </w:r>
            <w:r w:rsidR="0005705C">
              <w:rPr>
                <w:webHidden/>
              </w:rPr>
              <w:tab/>
            </w:r>
            <w:r w:rsidR="0005705C">
              <w:rPr>
                <w:webHidden/>
              </w:rPr>
              <w:fldChar w:fldCharType="begin"/>
            </w:r>
            <w:r w:rsidR="0005705C">
              <w:rPr>
                <w:webHidden/>
              </w:rPr>
              <w:instrText xml:space="preserve"> PAGEREF _Toc416204896 \h </w:instrText>
            </w:r>
            <w:r w:rsidR="0005705C">
              <w:rPr>
                <w:webHidden/>
              </w:rPr>
            </w:r>
            <w:r w:rsidR="0005705C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05705C">
              <w:rPr>
                <w:webHidden/>
              </w:rPr>
              <w:fldChar w:fldCharType="end"/>
            </w:r>
          </w:hyperlink>
        </w:p>
        <w:p w:rsidR="0005705C" w:rsidRDefault="00F25FE4">
          <w:pPr>
            <w:pStyle w:val="TM1"/>
            <w:rPr>
              <w:b w:val="0"/>
              <w:bCs w:val="0"/>
              <w:sz w:val="22"/>
              <w:szCs w:val="22"/>
            </w:rPr>
          </w:pPr>
          <w:hyperlink w:anchor="_Toc416204897" w:history="1">
            <w:r w:rsidR="0005705C" w:rsidRPr="000334D8">
              <w:rPr>
                <w:rStyle w:val="Lienhypertexte"/>
              </w:rPr>
              <w:t>Documentation des cas </w:t>
            </w:r>
            <w:r w:rsidR="0005705C">
              <w:rPr>
                <w:webHidden/>
              </w:rPr>
              <w:tab/>
            </w:r>
            <w:r w:rsidR="0005705C">
              <w:rPr>
                <w:webHidden/>
              </w:rPr>
              <w:fldChar w:fldCharType="begin"/>
            </w:r>
            <w:r w:rsidR="0005705C">
              <w:rPr>
                <w:webHidden/>
              </w:rPr>
              <w:instrText xml:space="preserve"> PAGEREF _Toc416204897 \h </w:instrText>
            </w:r>
            <w:r w:rsidR="0005705C">
              <w:rPr>
                <w:webHidden/>
              </w:rPr>
            </w:r>
            <w:r w:rsidR="0005705C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05705C">
              <w:rPr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898" w:history="1">
            <w:r w:rsidR="0005705C">
              <w:rPr>
                <w:rStyle w:val="Lienhypertexte"/>
                <w:noProof/>
              </w:rPr>
              <w:t>Cas sécurité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_Toc416204898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899" w:history="1">
            <w:r w:rsidR="0005705C">
              <w:rPr>
                <w:rStyle w:val="Lienhypertexte"/>
                <w:noProof/>
              </w:rPr>
              <w:t>Cas gestion des recettes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_Toc416204899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0" w:history="1">
            <w:r w:rsidR="0005705C">
              <w:rPr>
                <w:rStyle w:val="Lienhypertexte"/>
                <w:noProof/>
              </w:rPr>
              <w:t>Cas affichage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_Toc416204900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1" w:history="1">
            <w:r w:rsidR="0005705C" w:rsidRPr="000334D8">
              <w:rPr>
                <w:rStyle w:val="Lienhypertexte"/>
                <w:noProof/>
              </w:rPr>
              <w:t>Cas recherche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_Toc416204901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2" w:history="1">
            <w:r w:rsidR="0005705C">
              <w:rPr>
                <w:rStyle w:val="Lienhypertexte"/>
                <w:noProof/>
              </w:rPr>
              <w:t>Cas gestion des favoris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_Toc416204902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1"/>
            <w:rPr>
              <w:b w:val="0"/>
              <w:bCs w:val="0"/>
              <w:sz w:val="22"/>
              <w:szCs w:val="22"/>
            </w:rPr>
          </w:pPr>
          <w:hyperlink w:anchor="_Toc416204903" w:history="1">
            <w:r w:rsidR="0005705C">
              <w:rPr>
                <w:rStyle w:val="Lienhypertexte"/>
              </w:rPr>
              <w:t>Diagramme de séquence </w:t>
            </w:r>
            <w:r w:rsidR="0005705C">
              <w:rPr>
                <w:webHidden/>
              </w:rPr>
              <w:tab/>
            </w:r>
            <w:r w:rsidR="0005705C">
              <w:rPr>
                <w:webHidden/>
              </w:rPr>
              <w:fldChar w:fldCharType="begin"/>
            </w:r>
            <w:r w:rsidR="0005705C">
              <w:rPr>
                <w:webHidden/>
              </w:rPr>
              <w:instrText xml:space="preserve"> PAGEREF _Toc416204903 \h </w:instrText>
            </w:r>
            <w:r w:rsidR="0005705C">
              <w:rPr>
                <w:webHidden/>
              </w:rPr>
            </w:r>
            <w:r w:rsidR="0005705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5705C">
              <w:rPr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4" w:history="1">
            <w:r w:rsidR="0005705C">
              <w:rPr>
                <w:rStyle w:val="Lienhypertexte"/>
                <w:noProof/>
              </w:rPr>
              <w:t>Sécurité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_Toc416204904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5" w:history="1">
            <w:r w:rsidR="0005705C" w:rsidRPr="000334D8">
              <w:rPr>
                <w:rStyle w:val="Lienhypertexte"/>
                <w:noProof/>
              </w:rPr>
              <w:t>Gestion des recettes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_Toc416204905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6" w:history="1">
            <w:r w:rsidR="0005705C">
              <w:rPr>
                <w:rStyle w:val="Lienhypertexte"/>
                <w:noProof/>
              </w:rPr>
              <w:t>Affichage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_Toc416204906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7" w:history="1">
            <w:r w:rsidR="0005705C">
              <w:rPr>
                <w:rStyle w:val="Lienhypertexte"/>
                <w:noProof/>
              </w:rPr>
              <w:t xml:space="preserve">Recherche 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_Toc416204907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6204908" w:history="1">
            <w:r w:rsidR="0005705C" w:rsidRPr="000334D8">
              <w:rPr>
                <w:rStyle w:val="Lienhypertexte"/>
                <w:noProof/>
              </w:rPr>
              <w:t>Gestion favoris </w:t>
            </w:r>
            <w:r w:rsidR="0005705C">
              <w:rPr>
                <w:noProof/>
                <w:webHidden/>
              </w:rPr>
              <w:tab/>
            </w:r>
            <w:r w:rsidR="0005705C">
              <w:rPr>
                <w:noProof/>
                <w:webHidden/>
              </w:rPr>
              <w:fldChar w:fldCharType="begin"/>
            </w:r>
            <w:r w:rsidR="0005705C">
              <w:rPr>
                <w:noProof/>
                <w:webHidden/>
              </w:rPr>
              <w:instrText xml:space="preserve"> PAGEREF _Toc416204908 \h </w:instrText>
            </w:r>
            <w:r w:rsidR="0005705C">
              <w:rPr>
                <w:noProof/>
                <w:webHidden/>
              </w:rPr>
            </w:r>
            <w:r w:rsidR="00057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5705C">
              <w:rPr>
                <w:noProof/>
                <w:webHidden/>
              </w:rPr>
              <w:fldChar w:fldCharType="end"/>
            </w:r>
          </w:hyperlink>
        </w:p>
        <w:p w:rsidR="0005705C" w:rsidRDefault="00F25FE4">
          <w:pPr>
            <w:pStyle w:val="TM1"/>
            <w:rPr>
              <w:b w:val="0"/>
              <w:bCs w:val="0"/>
              <w:sz w:val="22"/>
              <w:szCs w:val="22"/>
            </w:rPr>
          </w:pPr>
          <w:hyperlink w:anchor="_Toc416204909" w:history="1">
            <w:r w:rsidR="0005705C" w:rsidRPr="000334D8">
              <w:rPr>
                <w:rStyle w:val="Lienhypertexte"/>
              </w:rPr>
              <w:t>Diagramme classe métier </w:t>
            </w:r>
            <w:r w:rsidR="0005705C">
              <w:rPr>
                <w:webHidden/>
              </w:rPr>
              <w:tab/>
            </w:r>
            <w:r w:rsidR="0005705C">
              <w:rPr>
                <w:webHidden/>
              </w:rPr>
              <w:fldChar w:fldCharType="begin"/>
            </w:r>
            <w:r w:rsidR="0005705C">
              <w:rPr>
                <w:webHidden/>
              </w:rPr>
              <w:instrText xml:space="preserve"> PAGEREF _Toc416204909 \h </w:instrText>
            </w:r>
            <w:r w:rsidR="0005705C">
              <w:rPr>
                <w:webHidden/>
              </w:rPr>
            </w:r>
            <w:r w:rsidR="0005705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5705C">
              <w:rPr>
                <w:webHidden/>
              </w:rPr>
              <w:fldChar w:fldCharType="end"/>
            </w:r>
          </w:hyperlink>
        </w:p>
        <w:p w:rsidR="00831400" w:rsidRDefault="004F305F" w:rsidP="0005705C">
          <w:r w:rsidRPr="004F30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31400" w:rsidRDefault="004F305F" w:rsidP="004F305F">
      <w:pPr>
        <w:pStyle w:val="Titre1"/>
      </w:pPr>
      <w:bookmarkStart w:id="0" w:name="_Toc416204895"/>
      <w:r>
        <w:t>Introduction :</w:t>
      </w:r>
      <w:bookmarkEnd w:id="0"/>
      <w:r>
        <w:t xml:space="preserve"> </w:t>
      </w:r>
    </w:p>
    <w:p w:rsidR="00831400" w:rsidRPr="00831400" w:rsidRDefault="00831400" w:rsidP="00831400">
      <w:pPr>
        <w:jc w:val="both"/>
        <w:rPr>
          <w:sz w:val="24"/>
          <w:szCs w:val="24"/>
        </w:rPr>
      </w:pPr>
      <w:proofErr w:type="spellStart"/>
      <w:r w:rsidRPr="00831400">
        <w:rPr>
          <w:sz w:val="24"/>
          <w:szCs w:val="24"/>
        </w:rPr>
        <w:t>Kukking</w:t>
      </w:r>
      <w:proofErr w:type="spellEnd"/>
      <w:r w:rsidRPr="00831400">
        <w:rPr>
          <w:sz w:val="24"/>
          <w:szCs w:val="24"/>
        </w:rPr>
        <w:t xml:space="preserve"> sera une application qui rassemblera un certain nombre de recettes.</w:t>
      </w:r>
    </w:p>
    <w:p w:rsidR="00831400" w:rsidRDefault="00831400" w:rsidP="00831400">
      <w:pPr>
        <w:jc w:val="both"/>
        <w:rPr>
          <w:sz w:val="24"/>
          <w:szCs w:val="24"/>
        </w:rPr>
      </w:pPr>
      <w:r w:rsidRPr="00831400">
        <w:rPr>
          <w:sz w:val="24"/>
          <w:szCs w:val="24"/>
        </w:rPr>
        <w:t xml:space="preserve">Par l’intermédiaire de celle-ci, l’utilisateur pourra effectuer une recherche selon un ensemble de critères tel que le niveau de cuisine, le temps de préparation, le </w:t>
      </w:r>
      <w:bookmarkStart w:id="1" w:name="_GoBack"/>
      <w:bookmarkEnd w:id="1"/>
      <w:r w:rsidRPr="00831400">
        <w:rPr>
          <w:sz w:val="24"/>
          <w:szCs w:val="24"/>
        </w:rPr>
        <w:t xml:space="preserve">nombre de personnes, ainsi que le thème (étudiante, chinoise, indienne, végétarienne/ végétalienne, sans gluten, de fêtes…) et le type (dessert, entrée, repas </w:t>
      </w:r>
      <w:r w:rsidR="00167CE2">
        <w:rPr>
          <w:sz w:val="24"/>
          <w:szCs w:val="24"/>
        </w:rPr>
        <w:t>chaud, apéritif, cocktail</w:t>
      </w:r>
      <w:r w:rsidRPr="00831400">
        <w:rPr>
          <w:sz w:val="24"/>
          <w:szCs w:val="24"/>
        </w:rPr>
        <w:t>...). L’utilisateur aura aussi la possibilité d’ajouter une recette à ses favoris. Un administrate</w:t>
      </w:r>
      <w:r>
        <w:rPr>
          <w:sz w:val="24"/>
          <w:szCs w:val="24"/>
        </w:rPr>
        <w:t xml:space="preserve">ur </w:t>
      </w:r>
      <w:r w:rsidR="00960FE5">
        <w:rPr>
          <w:sz w:val="24"/>
          <w:szCs w:val="24"/>
        </w:rPr>
        <w:t>aura le droit d’ajouter, modifier</w:t>
      </w:r>
      <w:r>
        <w:rPr>
          <w:sz w:val="24"/>
          <w:szCs w:val="24"/>
        </w:rPr>
        <w:t xml:space="preserve"> ou</w:t>
      </w:r>
      <w:r w:rsidRPr="00831400">
        <w:rPr>
          <w:sz w:val="24"/>
          <w:szCs w:val="24"/>
        </w:rPr>
        <w:t xml:space="preserve"> de supprimer une recette.</w:t>
      </w:r>
      <w:r>
        <w:rPr>
          <w:sz w:val="24"/>
          <w:szCs w:val="24"/>
        </w:rPr>
        <w:t xml:space="preserve"> </w:t>
      </w:r>
      <w:r w:rsidRPr="00831400">
        <w:rPr>
          <w:sz w:val="24"/>
          <w:szCs w:val="24"/>
        </w:rPr>
        <w:t>Celles-ci seront sans doute stockées dans d</w:t>
      </w:r>
      <w:r w:rsidR="00167CE2">
        <w:rPr>
          <w:sz w:val="24"/>
          <w:szCs w:val="24"/>
        </w:rPr>
        <w:t xml:space="preserve">es fichiers </w:t>
      </w:r>
      <w:r w:rsidRPr="00831400">
        <w:rPr>
          <w:sz w:val="24"/>
          <w:szCs w:val="24"/>
        </w:rPr>
        <w:t>qui se situeront dans le même dossier que l’exécutable.</w:t>
      </w:r>
    </w:p>
    <w:p w:rsidR="004F305F" w:rsidRPr="00831400" w:rsidRDefault="00831400" w:rsidP="008314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ce </w:t>
      </w:r>
      <w:proofErr w:type="spellStart"/>
      <w:r>
        <w:rPr>
          <w:sz w:val="24"/>
          <w:szCs w:val="24"/>
        </w:rPr>
        <w:t>délivrable</w:t>
      </w:r>
      <w:proofErr w:type="spellEnd"/>
      <w:r>
        <w:rPr>
          <w:sz w:val="24"/>
          <w:szCs w:val="24"/>
        </w:rPr>
        <w:t>, nous présenterons l’application dans sa conception orienté</w:t>
      </w:r>
      <w:r w:rsidR="00167CE2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objet. </w:t>
      </w:r>
      <w:r w:rsidR="004F305F">
        <w:br w:type="page"/>
      </w:r>
    </w:p>
    <w:p w:rsidR="0005705C" w:rsidRDefault="0005705C"/>
    <w:p w:rsidR="0005705C" w:rsidRDefault="0005705C" w:rsidP="0005705C">
      <w:pPr>
        <w:pStyle w:val="Titre1"/>
      </w:pPr>
      <w:bookmarkStart w:id="2" w:name="_Toc415048604"/>
      <w:bookmarkStart w:id="3" w:name="_Toc416204896"/>
      <w:r>
        <w:t>Diagramme de cas d’utilisation :</w:t>
      </w:r>
      <w:bookmarkEnd w:id="2"/>
      <w:bookmarkEnd w:id="3"/>
    </w:p>
    <w:p w:rsidR="0005705C" w:rsidRDefault="008B7F39" w:rsidP="0005705C">
      <w:r>
        <w:rPr>
          <w:noProof/>
          <w:lang w:eastAsia="fr-FR" w:bidi="ar-SA"/>
        </w:rPr>
        <w:drawing>
          <wp:inline distT="0" distB="0" distL="0" distR="0" wp14:anchorId="21C3A397" wp14:editId="47E284D0">
            <wp:extent cx="5648325" cy="31623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5C" w:rsidRDefault="0005705C" w:rsidP="0005705C">
      <w:pPr>
        <w:pStyle w:val="Titre1"/>
      </w:pPr>
      <w:bookmarkStart w:id="4" w:name="_Toc415048605"/>
      <w:bookmarkStart w:id="5" w:name="_Toc416204897"/>
      <w:r>
        <w:t>Documentation des cas :</w:t>
      </w:r>
      <w:bookmarkEnd w:id="4"/>
      <w:bookmarkEnd w:id="5"/>
    </w:p>
    <w:p w:rsidR="0005705C" w:rsidRDefault="0005705C" w:rsidP="0005705C">
      <w:pPr>
        <w:pStyle w:val="Titre2"/>
      </w:pPr>
      <w:bookmarkStart w:id="6" w:name="_Toc415048606"/>
      <w:bookmarkStart w:id="7" w:name="_Toc416204898"/>
      <w:r>
        <w:t>Cas sécurité :</w:t>
      </w:r>
      <w:bookmarkEnd w:id="6"/>
      <w:bookmarkEnd w:id="7"/>
    </w:p>
    <w:p w:rsidR="0005705C" w:rsidRDefault="0005705C" w:rsidP="0005705C">
      <w:pPr>
        <w:pStyle w:val="Paragraphedeliste"/>
        <w:numPr>
          <w:ilvl w:val="0"/>
          <w:numId w:val="1"/>
        </w:numPr>
      </w:pPr>
      <w:r w:rsidRPr="00700806">
        <w:rPr>
          <w:b/>
          <w:bCs/>
        </w:rPr>
        <w:t>Début :</w:t>
      </w:r>
      <w:r>
        <w:t xml:space="preserve"> l’administrateur a ouvert l’application</w:t>
      </w:r>
    </w:p>
    <w:p w:rsidR="0005705C" w:rsidRDefault="0005705C" w:rsidP="0005705C">
      <w:pPr>
        <w:pStyle w:val="Paragraphedeliste"/>
        <w:numPr>
          <w:ilvl w:val="0"/>
          <w:numId w:val="1"/>
        </w:numPr>
      </w:pPr>
      <w:r w:rsidRPr="00700806">
        <w:rPr>
          <w:b/>
          <w:bCs/>
        </w:rPr>
        <w:t>Fin :</w:t>
      </w:r>
      <w:r>
        <w:t xml:space="preserve"> l’administrateur est connecté</w:t>
      </w:r>
    </w:p>
    <w:p w:rsidR="0005705C" w:rsidRPr="00700806" w:rsidRDefault="0005705C" w:rsidP="0005705C">
      <w:pPr>
        <w:pStyle w:val="Paragraphedeliste"/>
        <w:numPr>
          <w:ilvl w:val="0"/>
          <w:numId w:val="1"/>
        </w:numPr>
        <w:rPr>
          <w:b/>
          <w:bCs/>
        </w:rPr>
      </w:pPr>
      <w:r w:rsidRPr="00700806">
        <w:rPr>
          <w:b/>
          <w:bCs/>
        </w:rPr>
        <w:t xml:space="preserve">Paramètre : </w:t>
      </w:r>
    </w:p>
    <w:p w:rsidR="0005705C" w:rsidRDefault="0005705C" w:rsidP="0005705C">
      <w:pPr>
        <w:pStyle w:val="Paragraphedeliste"/>
        <w:numPr>
          <w:ilvl w:val="1"/>
          <w:numId w:val="1"/>
        </w:numPr>
      </w:pPr>
      <w:r>
        <w:t>Mot de passe (défini à la création de l’application)</w:t>
      </w:r>
    </w:p>
    <w:p w:rsidR="0005705C" w:rsidRDefault="0005705C" w:rsidP="0005705C">
      <w:pPr>
        <w:pStyle w:val="Paragraphedeliste"/>
        <w:numPr>
          <w:ilvl w:val="0"/>
          <w:numId w:val="1"/>
        </w:numPr>
        <w:ind w:left="360"/>
      </w:pPr>
      <w:r w:rsidRPr="009A3BEA">
        <w:rPr>
          <w:b/>
          <w:bCs/>
        </w:rPr>
        <w:t>Scénario</w:t>
      </w:r>
      <w:r>
        <w:t> </w:t>
      </w:r>
      <w:r w:rsidRPr="009A3BEA">
        <w:rPr>
          <w:b/>
          <w:bCs/>
        </w:rPr>
        <w:t>:</w:t>
      </w:r>
    </w:p>
    <w:p w:rsidR="0005705C" w:rsidRDefault="00514564" w:rsidP="0005705C">
      <w:r>
        <w:rPr>
          <w:b/>
          <w:bCs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3163247</wp:posOffset>
                </wp:positionH>
                <wp:positionV relativeFrom="paragraph">
                  <wp:posOffset>101780</wp:posOffset>
                </wp:positionV>
                <wp:extent cx="819509" cy="345056"/>
                <wp:effectExtent l="0" t="0" r="1905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564" w:rsidRDefault="00514564" w:rsidP="00514564">
                            <w:pPr>
                              <w:jc w:val="center"/>
                            </w:pPr>
                            <w:proofErr w:type="gramStart"/>
                            <w:r>
                              <w:t>applicatio</w:t>
                            </w:r>
                            <w:r w:rsidR="003B237A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49.05pt;margin-top:8pt;width:64.55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" fillcolor="white [3201]" strokecolor="black [3200]" strokeweight="1pt">
                <v:textbox inset="1mm,1mm,1mm,1mm">
                  <w:txbxContent>
                    <w:p w:rsidR="00514564" w:rsidRDefault="00514564" w:rsidP="00514564">
                      <w:pPr>
                        <w:jc w:val="center"/>
                      </w:pPr>
                      <w:proofErr w:type="gramStart"/>
                      <w:r>
                        <w:t>applicatio</w:t>
                      </w:r>
                      <w:r w:rsidR="003B237A"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705C">
        <w:rPr>
          <w:b/>
          <w:bCs/>
          <w:noProof/>
          <w:lang w:eastAsia="fr-FR" w:bidi="ar-SA"/>
        </w:rPr>
        <w:drawing>
          <wp:anchor distT="0" distB="0" distL="114300" distR="114300" simplePos="0" relativeHeight="251669504" behindDoc="1" locked="0" layoutInCell="1" allowOverlap="1" wp14:anchorId="2C030C22" wp14:editId="0BF54354">
            <wp:simplePos x="0" y="0"/>
            <wp:positionH relativeFrom="column">
              <wp:posOffset>1002030</wp:posOffset>
            </wp:positionH>
            <wp:positionV relativeFrom="paragraph">
              <wp:posOffset>4445</wp:posOffset>
            </wp:positionV>
            <wp:extent cx="3079750" cy="3124200"/>
            <wp:effectExtent l="0" t="0" r="6350" b="0"/>
            <wp:wrapNone/>
            <wp:docPr id="9" name="Image 9" descr="C:\Users\Miki\AppData\Local\Microsoft\Windows\INetCache\Content.Word\sequence sécurit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i\AppData\Local\Microsoft\Windows\INetCache\Content.Word\sequence sécurité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>
      <w:pPr>
        <w:pStyle w:val="Titre2"/>
      </w:pPr>
      <w:bookmarkStart w:id="8" w:name="_Toc415048607"/>
      <w:bookmarkStart w:id="9" w:name="_Toc416204899"/>
      <w:r>
        <w:lastRenderedPageBreak/>
        <w:t>Cas gestion des recettes :</w:t>
      </w:r>
      <w:bookmarkEnd w:id="8"/>
      <w:bookmarkEnd w:id="9"/>
    </w:p>
    <w:p w:rsidR="0005705C" w:rsidRDefault="0005705C" w:rsidP="0005705C">
      <w:pPr>
        <w:pStyle w:val="Paragraphedeliste"/>
        <w:numPr>
          <w:ilvl w:val="0"/>
          <w:numId w:val="2"/>
        </w:numPr>
      </w:pPr>
      <w:r w:rsidRPr="00700806">
        <w:rPr>
          <w:b/>
          <w:bCs/>
        </w:rPr>
        <w:t>Début :</w:t>
      </w:r>
      <w:r>
        <w:t xml:space="preserve"> l’administrateur est connecté et veut ajouter/supprimer une recette</w:t>
      </w:r>
    </w:p>
    <w:p w:rsidR="0005705C" w:rsidRDefault="0005705C" w:rsidP="0005705C">
      <w:pPr>
        <w:pStyle w:val="Paragraphedeliste"/>
        <w:numPr>
          <w:ilvl w:val="0"/>
          <w:numId w:val="2"/>
        </w:numPr>
      </w:pPr>
      <w:r w:rsidRPr="00700806">
        <w:rPr>
          <w:b/>
          <w:bCs/>
        </w:rPr>
        <w:t>Fin :</w:t>
      </w:r>
      <w:r>
        <w:t xml:space="preserve"> l’administrateur a ajouté/supprimé la recette</w:t>
      </w:r>
    </w:p>
    <w:p w:rsidR="0005705C" w:rsidRPr="00700806" w:rsidRDefault="0005705C" w:rsidP="0005705C">
      <w:pPr>
        <w:pStyle w:val="Paragraphedeliste"/>
        <w:numPr>
          <w:ilvl w:val="0"/>
          <w:numId w:val="2"/>
        </w:numPr>
        <w:rPr>
          <w:b/>
          <w:bCs/>
        </w:rPr>
      </w:pPr>
      <w:r w:rsidRPr="00700806">
        <w:rPr>
          <w:b/>
          <w:bCs/>
        </w:rPr>
        <w:t xml:space="preserve">Paramètre : </w:t>
      </w:r>
    </w:p>
    <w:p w:rsidR="0005705C" w:rsidRDefault="0005705C" w:rsidP="0005705C">
      <w:pPr>
        <w:pStyle w:val="Paragraphedeliste"/>
        <w:numPr>
          <w:ilvl w:val="1"/>
          <w:numId w:val="2"/>
        </w:numPr>
      </w:pPr>
      <w:r>
        <w:t>Nom de la recette</w:t>
      </w:r>
      <w:r w:rsidRPr="00E90DAB">
        <w:t xml:space="preserve"> </w:t>
      </w:r>
    </w:p>
    <w:p w:rsidR="0005705C" w:rsidRDefault="0005705C" w:rsidP="0005705C">
      <w:pPr>
        <w:pStyle w:val="Paragraphedeliste"/>
        <w:numPr>
          <w:ilvl w:val="1"/>
          <w:numId w:val="2"/>
        </w:numPr>
      </w:pPr>
      <w:r>
        <w:t>Catégorie de recette</w:t>
      </w:r>
    </w:p>
    <w:p w:rsidR="0005705C" w:rsidRDefault="0005705C" w:rsidP="0005705C">
      <w:pPr>
        <w:pStyle w:val="Paragraphedeliste"/>
        <w:numPr>
          <w:ilvl w:val="1"/>
          <w:numId w:val="2"/>
        </w:numPr>
      </w:pPr>
      <w:r>
        <w:t>Nombre de personne, temps de cuisson</w:t>
      </w:r>
      <w:r w:rsidRPr="00E90DAB">
        <w:t xml:space="preserve"> </w:t>
      </w:r>
    </w:p>
    <w:p w:rsidR="0005705C" w:rsidRDefault="0005705C" w:rsidP="0005705C">
      <w:pPr>
        <w:pStyle w:val="Paragraphedeliste"/>
        <w:numPr>
          <w:ilvl w:val="1"/>
          <w:numId w:val="2"/>
        </w:numPr>
      </w:pPr>
      <w:r>
        <w:t>Ingrédient</w:t>
      </w:r>
    </w:p>
    <w:p w:rsidR="0005705C" w:rsidRDefault="0005705C" w:rsidP="0005705C">
      <w:pPr>
        <w:pStyle w:val="Paragraphedeliste"/>
        <w:numPr>
          <w:ilvl w:val="1"/>
          <w:numId w:val="2"/>
        </w:numPr>
      </w:pPr>
      <w:r>
        <w:rPr>
          <w:noProof/>
          <w:lang w:eastAsia="fr-FR" w:bidi="ar-SA"/>
        </w:rPr>
        <w:drawing>
          <wp:anchor distT="0" distB="0" distL="114300" distR="114300" simplePos="0" relativeHeight="251671552" behindDoc="1" locked="0" layoutInCell="1" allowOverlap="1" wp14:anchorId="214EF77D" wp14:editId="6D79302D">
            <wp:simplePos x="0" y="0"/>
            <wp:positionH relativeFrom="column">
              <wp:posOffset>897255</wp:posOffset>
            </wp:positionH>
            <wp:positionV relativeFrom="paragraph">
              <wp:posOffset>110490</wp:posOffset>
            </wp:positionV>
            <wp:extent cx="3963035" cy="6807200"/>
            <wp:effectExtent l="0" t="0" r="0" b="0"/>
            <wp:wrapNone/>
            <wp:docPr id="18" name="Image 18" descr="séquence gestion rec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équence gestion recet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6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Etape de la recette</w:t>
      </w:r>
    </w:p>
    <w:p w:rsidR="0005705C" w:rsidRPr="00700806" w:rsidRDefault="003B237A" w:rsidP="0005705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34BA4" wp14:editId="4B89B7A8">
                <wp:simplePos x="0" y="0"/>
                <wp:positionH relativeFrom="column">
                  <wp:posOffset>3792855</wp:posOffset>
                </wp:positionH>
                <wp:positionV relativeFrom="paragraph">
                  <wp:posOffset>10795</wp:posOffset>
                </wp:positionV>
                <wp:extent cx="758825" cy="353060"/>
                <wp:effectExtent l="0" t="0" r="2222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7A" w:rsidRDefault="003B237A" w:rsidP="003B237A">
                            <w:pPr>
                              <w:jc w:val="center"/>
                            </w:pPr>
                            <w:proofErr w:type="gramStart"/>
                            <w:r>
                              <w:t>recette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left:0;text-align:left;margin-left:298.65pt;margin-top:.85pt;width:59.7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" fillcolor="white [3201]" strokecolor="black [3200]" strokeweight="1pt">
                <v:textbox inset="1mm,1mm,1mm,1mm">
                  <w:txbxContent>
                    <w:p w:rsidR="003B237A" w:rsidRDefault="003B237A" w:rsidP="003B237A">
                      <w:pPr>
                        <w:jc w:val="center"/>
                      </w:pPr>
                      <w:proofErr w:type="gramStart"/>
                      <w:r>
                        <w:t>recette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705C" w:rsidRPr="00700806">
        <w:rPr>
          <w:b/>
          <w:bCs/>
        </w:rPr>
        <w:t>Scénario :</w:t>
      </w:r>
      <w:r w:rsidRPr="003B237A">
        <w:rPr>
          <w:b/>
          <w:bCs/>
          <w:noProof/>
          <w:lang w:eastAsia="fr-FR" w:bidi="ar-SA"/>
        </w:rPr>
        <w:t xml:space="preserve"> </w:t>
      </w:r>
    </w:p>
    <w:p w:rsidR="0005705C" w:rsidRDefault="0005705C" w:rsidP="0005705C">
      <w:pPr>
        <w:ind w:left="360"/>
      </w:pPr>
    </w:p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/>
    <w:p w:rsidR="0005705C" w:rsidRDefault="0005705C" w:rsidP="000570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705C" w:rsidRDefault="0005705C" w:rsidP="0005705C"/>
    <w:p w:rsidR="0005705C" w:rsidRDefault="0005705C" w:rsidP="0005705C">
      <w:pPr>
        <w:pStyle w:val="Titre2"/>
      </w:pPr>
      <w:bookmarkStart w:id="10" w:name="_Toc415048608"/>
      <w:bookmarkStart w:id="11" w:name="_Toc416204900"/>
      <w:r>
        <w:t>Cas affichage :</w:t>
      </w:r>
      <w:bookmarkEnd w:id="10"/>
      <w:bookmarkEnd w:id="11"/>
    </w:p>
    <w:p w:rsidR="0005705C" w:rsidRDefault="0005705C" w:rsidP="0005705C">
      <w:pPr>
        <w:pStyle w:val="Paragraphedeliste"/>
        <w:numPr>
          <w:ilvl w:val="0"/>
          <w:numId w:val="3"/>
        </w:numPr>
      </w:pPr>
      <w:r w:rsidRPr="00700806">
        <w:rPr>
          <w:b/>
          <w:bCs/>
        </w:rPr>
        <w:t>Début :</w:t>
      </w:r>
      <w:r>
        <w:t xml:space="preserve"> l’utilisateur a effectué sa recherche et la liste des recettes est affichée</w:t>
      </w:r>
    </w:p>
    <w:p w:rsidR="0005705C" w:rsidRDefault="0005705C" w:rsidP="0005705C">
      <w:pPr>
        <w:pStyle w:val="Paragraphedeliste"/>
        <w:numPr>
          <w:ilvl w:val="0"/>
          <w:numId w:val="3"/>
        </w:numPr>
      </w:pPr>
      <w:r w:rsidRPr="00700806">
        <w:rPr>
          <w:b/>
          <w:bCs/>
        </w:rPr>
        <w:t>Fin :</w:t>
      </w:r>
      <w:r>
        <w:t xml:space="preserve"> l’utilisateur se retrouve avec une recette affichée dans un onglet</w:t>
      </w:r>
    </w:p>
    <w:p w:rsidR="0005705C" w:rsidRPr="00700806" w:rsidRDefault="0005705C" w:rsidP="0005705C">
      <w:pPr>
        <w:pStyle w:val="Paragraphedeliste"/>
        <w:numPr>
          <w:ilvl w:val="0"/>
          <w:numId w:val="3"/>
        </w:numPr>
        <w:rPr>
          <w:b/>
          <w:bCs/>
        </w:rPr>
      </w:pPr>
      <w:r w:rsidRPr="00700806">
        <w:rPr>
          <w:b/>
          <w:bCs/>
        </w:rPr>
        <w:t xml:space="preserve">Paramètre : </w:t>
      </w:r>
    </w:p>
    <w:p w:rsidR="0005705C" w:rsidRDefault="0005705C" w:rsidP="0005705C">
      <w:pPr>
        <w:pStyle w:val="Paragraphedeliste"/>
        <w:numPr>
          <w:ilvl w:val="1"/>
          <w:numId w:val="3"/>
        </w:numPr>
      </w:pPr>
      <w:r>
        <w:t>Données de la recette</w:t>
      </w:r>
    </w:p>
    <w:p w:rsidR="0005705C" w:rsidRDefault="0005705C" w:rsidP="0005705C">
      <w:pPr>
        <w:pStyle w:val="Paragraphedeliste"/>
        <w:numPr>
          <w:ilvl w:val="1"/>
          <w:numId w:val="3"/>
        </w:numPr>
      </w:pPr>
      <w:r>
        <w:t>Besoin de l’utilisateur (nombre de personne pour lequel est affichée la recette)</w:t>
      </w:r>
    </w:p>
    <w:p w:rsidR="0005705C" w:rsidRPr="00700806" w:rsidRDefault="0005705C" w:rsidP="0005705C">
      <w:pPr>
        <w:pStyle w:val="Paragraphedeliste"/>
        <w:numPr>
          <w:ilvl w:val="0"/>
          <w:numId w:val="3"/>
        </w:numPr>
        <w:rPr>
          <w:b/>
          <w:bCs/>
        </w:rPr>
      </w:pPr>
      <w:r w:rsidRPr="00700806">
        <w:rPr>
          <w:b/>
          <w:bCs/>
        </w:rPr>
        <w:t>Scénario :</w:t>
      </w:r>
      <w:r w:rsidR="003B237A" w:rsidRPr="003B237A">
        <w:rPr>
          <w:b/>
          <w:bCs/>
          <w:noProof/>
          <w:lang w:eastAsia="fr-FR" w:bidi="ar-SA"/>
        </w:rPr>
        <w:t xml:space="preserve"> </w:t>
      </w:r>
    </w:p>
    <w:p w:rsidR="0005705C" w:rsidRDefault="003B237A" w:rsidP="0005705C">
      <w:pPr>
        <w:pStyle w:val="Paragraphedeliste"/>
      </w:pPr>
      <w:r>
        <w:rPr>
          <w:b/>
          <w:bCs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6024C" wp14:editId="7772F20D">
                <wp:simplePos x="0" y="0"/>
                <wp:positionH relativeFrom="column">
                  <wp:posOffset>2188462</wp:posOffset>
                </wp:positionH>
                <wp:positionV relativeFrom="paragraph">
                  <wp:posOffset>378807</wp:posOffset>
                </wp:positionV>
                <wp:extent cx="1138686" cy="543465"/>
                <wp:effectExtent l="0" t="0" r="2349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54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7A" w:rsidRPr="003B237A" w:rsidRDefault="003B237A" w:rsidP="003B23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237A">
                              <w:rPr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left:0;text-align:left;margin-left:172.3pt;margin-top:29.85pt;width:89.65pt;height:4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" fillcolor="white [3201]" strokecolor="black [3200]" strokeweight="1pt">
                <v:textbox inset="1mm,1mm,1mm,1mm">
                  <w:txbxContent>
                    <w:p w:rsidR="003B237A" w:rsidRPr="003B237A" w:rsidRDefault="003B237A" w:rsidP="003B23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B237A">
                        <w:rPr>
                          <w:sz w:val="28"/>
                          <w:szCs w:val="28"/>
                        </w:rPr>
                        <w:t>application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705C">
        <w:rPr>
          <w:noProof/>
          <w:lang w:eastAsia="fr-FR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289560</wp:posOffset>
            </wp:positionV>
            <wp:extent cx="5930900" cy="4326890"/>
            <wp:effectExtent l="0" t="0" r="0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17" name="Image 17" descr="sequence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affich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2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>
      <w:pPr>
        <w:pStyle w:val="Paragraphedeliste"/>
      </w:pPr>
    </w:p>
    <w:p w:rsidR="0005705C" w:rsidRDefault="0005705C" w:rsidP="0005705C"/>
    <w:p w:rsidR="0005705C" w:rsidRDefault="0005705C" w:rsidP="0005705C">
      <w:pPr>
        <w:pStyle w:val="Titre2"/>
      </w:pPr>
      <w:bookmarkStart w:id="12" w:name="_Toc415048609"/>
      <w:bookmarkStart w:id="13" w:name="_Toc416204901"/>
      <w:r>
        <w:t>Cas recherche :</w:t>
      </w:r>
      <w:bookmarkEnd w:id="12"/>
      <w:bookmarkEnd w:id="13"/>
    </w:p>
    <w:p w:rsidR="0005705C" w:rsidRDefault="0005705C" w:rsidP="0005705C">
      <w:pPr>
        <w:pStyle w:val="Paragraphedeliste"/>
        <w:numPr>
          <w:ilvl w:val="0"/>
          <w:numId w:val="4"/>
        </w:numPr>
      </w:pPr>
      <w:r w:rsidRPr="00700806">
        <w:rPr>
          <w:b/>
          <w:bCs/>
        </w:rPr>
        <w:t>Début :</w:t>
      </w:r>
      <w:r>
        <w:t xml:space="preserve"> l’utilisateur a ouvert l’application et désire effectuer une recherche</w:t>
      </w:r>
    </w:p>
    <w:p w:rsidR="0005705C" w:rsidRDefault="0005705C" w:rsidP="0005705C">
      <w:pPr>
        <w:pStyle w:val="Paragraphedeliste"/>
        <w:numPr>
          <w:ilvl w:val="0"/>
          <w:numId w:val="4"/>
        </w:numPr>
      </w:pPr>
      <w:r w:rsidRPr="00700806">
        <w:rPr>
          <w:b/>
          <w:bCs/>
        </w:rPr>
        <w:t>Fin :</w:t>
      </w:r>
      <w:r>
        <w:t xml:space="preserve"> une liste de recette correspondant aux critères de recherche est affichée</w:t>
      </w:r>
    </w:p>
    <w:p w:rsidR="0005705C" w:rsidRPr="00700806" w:rsidRDefault="0005705C" w:rsidP="0005705C">
      <w:pPr>
        <w:pStyle w:val="Paragraphedeliste"/>
        <w:numPr>
          <w:ilvl w:val="0"/>
          <w:numId w:val="4"/>
        </w:numPr>
        <w:rPr>
          <w:b/>
          <w:bCs/>
        </w:rPr>
      </w:pPr>
      <w:r w:rsidRPr="00700806">
        <w:rPr>
          <w:b/>
          <w:bCs/>
        </w:rPr>
        <w:t xml:space="preserve">Paramètre : </w:t>
      </w:r>
    </w:p>
    <w:p w:rsidR="0005705C" w:rsidRDefault="0005705C" w:rsidP="0005705C">
      <w:pPr>
        <w:pStyle w:val="Paragraphedeliste"/>
        <w:numPr>
          <w:ilvl w:val="1"/>
          <w:numId w:val="4"/>
        </w:numPr>
      </w:pPr>
      <w:r>
        <w:t>Type de cuisine</w:t>
      </w:r>
    </w:p>
    <w:p w:rsidR="0005705C" w:rsidRDefault="0005705C" w:rsidP="0005705C">
      <w:pPr>
        <w:pStyle w:val="Paragraphedeliste"/>
        <w:numPr>
          <w:ilvl w:val="1"/>
          <w:numId w:val="4"/>
        </w:numPr>
      </w:pPr>
      <w:r>
        <w:t>Type de plats</w:t>
      </w:r>
    </w:p>
    <w:p w:rsidR="0005705C" w:rsidRDefault="0005705C" w:rsidP="0005705C">
      <w:pPr>
        <w:pStyle w:val="Paragraphedeliste"/>
        <w:numPr>
          <w:ilvl w:val="1"/>
          <w:numId w:val="4"/>
        </w:numPr>
      </w:pPr>
      <w:r>
        <w:t>Temps de cuisson</w:t>
      </w:r>
    </w:p>
    <w:p w:rsidR="0005705C" w:rsidRDefault="0005705C" w:rsidP="0005705C">
      <w:pPr>
        <w:pStyle w:val="Paragraphedeliste"/>
        <w:numPr>
          <w:ilvl w:val="1"/>
          <w:numId w:val="4"/>
        </w:numPr>
      </w:pPr>
      <w:r>
        <w:t>Niveau de cuisine</w:t>
      </w:r>
    </w:p>
    <w:p w:rsidR="0005705C" w:rsidRDefault="0005705C" w:rsidP="0005705C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179705</wp:posOffset>
            </wp:positionV>
            <wp:extent cx="4963160" cy="6356350"/>
            <wp:effectExtent l="0" t="0" r="8890" b="6350"/>
            <wp:wrapNone/>
            <wp:docPr id="16" name="Image 16" descr="sequence reche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quence recherch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635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806">
        <w:rPr>
          <w:b/>
          <w:bCs/>
        </w:rPr>
        <w:t>Scénario :</w:t>
      </w:r>
    </w:p>
    <w:p w:rsidR="0005705C" w:rsidRDefault="003B237A" w:rsidP="0005705C">
      <w:pPr>
        <w:pStyle w:val="Paragraphedeliste"/>
        <w:rPr>
          <w:b/>
          <w:bCs/>
        </w:rPr>
      </w:pPr>
      <w:r>
        <w:rPr>
          <w:b/>
          <w:bCs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46433" wp14:editId="5924EB3E">
                <wp:simplePos x="0" y="0"/>
                <wp:positionH relativeFrom="column">
                  <wp:posOffset>3171873</wp:posOffset>
                </wp:positionH>
                <wp:positionV relativeFrom="paragraph">
                  <wp:posOffset>80154</wp:posOffset>
                </wp:positionV>
                <wp:extent cx="1009290" cy="465826"/>
                <wp:effectExtent l="0" t="0" r="1968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7A" w:rsidRDefault="003B237A" w:rsidP="003B237A">
                            <w:pPr>
                              <w:jc w:val="center"/>
                            </w:pPr>
                            <w:proofErr w:type="gramStart"/>
                            <w: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249.75pt;margin-top:6.3pt;width:79.45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" fillcolor="white [3201]" strokecolor="black [3200]" strokeweight="1pt">
                <v:textbox inset="1mm,1mm,1mm,1mm">
                  <w:txbxContent>
                    <w:p w:rsidR="003B237A" w:rsidRDefault="003B237A" w:rsidP="003B237A">
                      <w:pPr>
                        <w:jc w:val="center"/>
                      </w:pPr>
                      <w:proofErr w:type="gramStart"/>
                      <w:r>
                        <w:t>application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Default="0005705C" w:rsidP="0005705C">
      <w:pPr>
        <w:rPr>
          <w:b/>
          <w:bCs/>
        </w:rPr>
      </w:pPr>
    </w:p>
    <w:p w:rsidR="0005705C" w:rsidRPr="009A3BEA" w:rsidRDefault="0005705C" w:rsidP="0005705C">
      <w:pPr>
        <w:rPr>
          <w:b/>
          <w:bCs/>
        </w:rPr>
      </w:pPr>
    </w:p>
    <w:p w:rsidR="0005705C" w:rsidRDefault="0005705C" w:rsidP="0005705C"/>
    <w:p w:rsidR="0005705C" w:rsidRDefault="0005705C" w:rsidP="0005705C">
      <w:pPr>
        <w:pStyle w:val="Titre2"/>
      </w:pPr>
      <w:bookmarkStart w:id="14" w:name="_Toc415048610"/>
      <w:bookmarkStart w:id="15" w:name="_Toc416204902"/>
      <w:r>
        <w:t>Cas gestion des favoris :</w:t>
      </w:r>
      <w:bookmarkEnd w:id="14"/>
      <w:bookmarkEnd w:id="15"/>
      <w:r w:rsidRPr="00E90DAB">
        <w:t xml:space="preserve"> </w:t>
      </w:r>
    </w:p>
    <w:p w:rsidR="0005705C" w:rsidRDefault="0005705C" w:rsidP="0005705C">
      <w:pPr>
        <w:pStyle w:val="Paragraphedeliste"/>
        <w:numPr>
          <w:ilvl w:val="0"/>
          <w:numId w:val="5"/>
        </w:numPr>
      </w:pPr>
      <w:r w:rsidRPr="00700806">
        <w:rPr>
          <w:b/>
          <w:bCs/>
        </w:rPr>
        <w:t>Début :</w:t>
      </w:r>
      <w:r>
        <w:t xml:space="preserve"> L’utilisateur ajout ou supprime un favori</w:t>
      </w:r>
    </w:p>
    <w:p w:rsidR="0005705C" w:rsidRDefault="0005705C" w:rsidP="0005705C">
      <w:pPr>
        <w:pStyle w:val="Paragraphedeliste"/>
        <w:numPr>
          <w:ilvl w:val="0"/>
          <w:numId w:val="5"/>
        </w:numPr>
      </w:pPr>
      <w:r w:rsidRPr="00700806">
        <w:rPr>
          <w:b/>
          <w:bCs/>
        </w:rPr>
        <w:t>Fin :</w:t>
      </w:r>
      <w:r>
        <w:t xml:space="preserve"> L’utilisateur a fini de modifier ses favoris</w:t>
      </w:r>
    </w:p>
    <w:p w:rsidR="0005705C" w:rsidRPr="00700806" w:rsidRDefault="0005705C" w:rsidP="0005705C">
      <w:pPr>
        <w:pStyle w:val="Paragraphedeliste"/>
        <w:numPr>
          <w:ilvl w:val="0"/>
          <w:numId w:val="5"/>
        </w:numPr>
        <w:rPr>
          <w:b/>
          <w:bCs/>
        </w:rPr>
      </w:pPr>
      <w:r w:rsidRPr="00700806">
        <w:rPr>
          <w:b/>
          <w:bCs/>
        </w:rPr>
        <w:t xml:space="preserve">Paramètre : </w:t>
      </w:r>
    </w:p>
    <w:p w:rsidR="0005705C" w:rsidRDefault="0005705C" w:rsidP="0005705C">
      <w:pPr>
        <w:pStyle w:val="Paragraphedeliste"/>
        <w:numPr>
          <w:ilvl w:val="1"/>
          <w:numId w:val="5"/>
        </w:numPr>
      </w:pPr>
      <w:r>
        <w:t>Nom des recettes</w:t>
      </w:r>
    </w:p>
    <w:p w:rsidR="0005705C" w:rsidRPr="00700806" w:rsidRDefault="003B237A" w:rsidP="0005705C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7F038" wp14:editId="7A579418">
                <wp:simplePos x="0" y="0"/>
                <wp:positionH relativeFrom="column">
                  <wp:posOffset>3577313</wp:posOffset>
                </wp:positionH>
                <wp:positionV relativeFrom="paragraph">
                  <wp:posOffset>367545</wp:posOffset>
                </wp:positionV>
                <wp:extent cx="1268083" cy="577970"/>
                <wp:effectExtent l="0" t="0" r="2794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7A" w:rsidRPr="003B237A" w:rsidRDefault="003B237A" w:rsidP="003B23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237A">
                              <w:rPr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left:0;text-align:left;margin-left:281.7pt;margin-top:28.95pt;width:99.8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" fillcolor="white [3201]" strokecolor="black [3200]" strokeweight="1pt">
                <v:textbox inset="1mm,1mm,1mm,1mm">
                  <w:txbxContent>
                    <w:p w:rsidR="003B237A" w:rsidRPr="003B237A" w:rsidRDefault="003B237A" w:rsidP="003B23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B237A">
                        <w:rPr>
                          <w:sz w:val="28"/>
                          <w:szCs w:val="28"/>
                        </w:rPr>
                        <w:t>application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705C">
        <w:rPr>
          <w:b/>
          <w:bCs/>
          <w:noProof/>
          <w:lang w:eastAsia="fr-FR" w:bidi="ar-SA"/>
        </w:rPr>
        <w:drawing>
          <wp:anchor distT="0" distB="0" distL="114300" distR="114300" simplePos="0" relativeHeight="251668480" behindDoc="1" locked="0" layoutInCell="1" allowOverlap="1" wp14:anchorId="7E0DD87C" wp14:editId="74370501">
            <wp:simplePos x="0" y="0"/>
            <wp:positionH relativeFrom="column">
              <wp:posOffset>8255</wp:posOffset>
            </wp:positionH>
            <wp:positionV relativeFrom="paragraph">
              <wp:posOffset>259715</wp:posOffset>
            </wp:positionV>
            <wp:extent cx="5753100" cy="4946650"/>
            <wp:effectExtent l="0" t="0" r="0" b="6350"/>
            <wp:wrapTight wrapText="bothSides">
              <wp:wrapPolygon edited="0">
                <wp:start x="0" y="0"/>
                <wp:lineTo x="0" y="21545"/>
                <wp:lineTo x="21528" y="21545"/>
                <wp:lineTo x="21528" y="0"/>
                <wp:lineTo x="0" y="0"/>
              </wp:wrapPolygon>
            </wp:wrapTight>
            <wp:docPr id="15" name="Image 15" descr="sequence fav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favor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4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05C" w:rsidRPr="00700806">
        <w:rPr>
          <w:b/>
          <w:bCs/>
        </w:rPr>
        <w:t>Scénario :</w:t>
      </w:r>
      <w:r w:rsidRPr="003B237A">
        <w:rPr>
          <w:b/>
          <w:bCs/>
          <w:noProof/>
          <w:lang w:eastAsia="fr-FR" w:bidi="ar-SA"/>
        </w:rPr>
        <w:t xml:space="preserve"> </w:t>
      </w:r>
    </w:p>
    <w:p w:rsidR="0005705C" w:rsidRDefault="0005705C">
      <w:r>
        <w:br w:type="page"/>
      </w:r>
    </w:p>
    <w:p w:rsidR="004F305F" w:rsidRDefault="004F305F"/>
    <w:p w:rsidR="004F305F" w:rsidRDefault="004F305F" w:rsidP="004F305F">
      <w:pPr>
        <w:pStyle w:val="Titre1"/>
      </w:pPr>
      <w:bookmarkStart w:id="16" w:name="_Toc416204903"/>
      <w:r>
        <w:t>Diagramme de séquence :</w:t>
      </w:r>
      <w:bookmarkEnd w:id="16"/>
    </w:p>
    <w:p w:rsidR="004F305F" w:rsidRDefault="004F305F" w:rsidP="004F305F">
      <w:pPr>
        <w:pStyle w:val="Titre2"/>
      </w:pPr>
      <w:bookmarkStart w:id="17" w:name="_Toc416204904"/>
      <w:r>
        <w:t>Sécurité :</w:t>
      </w:r>
      <w:bookmarkEnd w:id="17"/>
    </w:p>
    <w:p w:rsidR="004F305F" w:rsidRDefault="003B237A" w:rsidP="003B237A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457E73D5" wp14:editId="1F2E945E">
            <wp:extent cx="2990850" cy="17716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/>
    <w:p w:rsidR="004F305F" w:rsidRDefault="004F305F" w:rsidP="004F305F">
      <w:pPr>
        <w:pStyle w:val="Titre2"/>
      </w:pPr>
      <w:bookmarkStart w:id="18" w:name="_Toc416204905"/>
      <w:r>
        <w:t>Gestion des recettes :</w:t>
      </w:r>
      <w:bookmarkEnd w:id="18"/>
    </w:p>
    <w:p w:rsidR="004F305F" w:rsidRDefault="003B237A" w:rsidP="003B237A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6E2B6588" wp14:editId="4AA4D203">
            <wp:extent cx="3248025" cy="4352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/>
    <w:p w:rsidR="004F305F" w:rsidRDefault="004F305F"/>
    <w:p w:rsidR="004F305F" w:rsidRDefault="004F305F"/>
    <w:p w:rsidR="004F305F" w:rsidRDefault="004F305F" w:rsidP="004F305F">
      <w:pPr>
        <w:pStyle w:val="Titre2"/>
      </w:pPr>
      <w:bookmarkStart w:id="19" w:name="_Toc416204906"/>
      <w:r>
        <w:t>Affichage :</w:t>
      </w:r>
      <w:bookmarkEnd w:id="19"/>
    </w:p>
    <w:p w:rsidR="004F305F" w:rsidRDefault="003B237A" w:rsidP="003B237A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66DA55A6" wp14:editId="6114B2E5">
            <wp:extent cx="4019550" cy="24574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/>
    <w:p w:rsidR="004F305F" w:rsidRDefault="004F305F" w:rsidP="004F305F">
      <w:pPr>
        <w:pStyle w:val="Titre2"/>
      </w:pPr>
      <w:bookmarkStart w:id="20" w:name="_Toc416204907"/>
      <w:r>
        <w:t>Recherche :</w:t>
      </w:r>
      <w:bookmarkEnd w:id="20"/>
    </w:p>
    <w:p w:rsidR="004F305F" w:rsidRDefault="003B237A" w:rsidP="003B237A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0BF18661" wp14:editId="4BBCE77E">
            <wp:extent cx="4438650" cy="21336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/>
    <w:p w:rsidR="004F305F" w:rsidRDefault="004F305F"/>
    <w:p w:rsidR="004F305F" w:rsidRDefault="004F305F"/>
    <w:p w:rsidR="004F305F" w:rsidRDefault="004F305F"/>
    <w:p w:rsidR="004F305F" w:rsidRDefault="004F305F"/>
    <w:p w:rsidR="004F305F" w:rsidRDefault="004F305F"/>
    <w:p w:rsidR="004F305F" w:rsidRDefault="004F305F">
      <w:r>
        <w:br w:type="page"/>
      </w:r>
    </w:p>
    <w:p w:rsidR="004F305F" w:rsidRDefault="004F305F"/>
    <w:p w:rsidR="004F305F" w:rsidRDefault="004F305F" w:rsidP="004F305F">
      <w:pPr>
        <w:pStyle w:val="Titre2"/>
      </w:pPr>
      <w:bookmarkStart w:id="21" w:name="_Toc416204908"/>
      <w:r>
        <w:t>Gestion favoris :</w:t>
      </w:r>
      <w:bookmarkEnd w:id="21"/>
    </w:p>
    <w:p w:rsidR="004F305F" w:rsidRDefault="003B237A" w:rsidP="003B237A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54B822EA" wp14:editId="37205808">
            <wp:extent cx="3114675" cy="22764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 w:rsidP="004F305F">
      <w:pPr>
        <w:pStyle w:val="Titre1"/>
      </w:pPr>
      <w:bookmarkStart w:id="22" w:name="_Toc416204909"/>
      <w:r>
        <w:t>Diagramme classe métier :</w:t>
      </w:r>
      <w:bookmarkEnd w:id="22"/>
      <w:r>
        <w:t xml:space="preserve"> </w:t>
      </w:r>
    </w:p>
    <w:p w:rsidR="004F305F" w:rsidRDefault="00F25FE4">
      <w:r>
        <w:rPr>
          <w:noProof/>
          <w:lang w:eastAsia="fr-FR" w:bidi="ar-SA"/>
        </w:rPr>
        <w:drawing>
          <wp:inline distT="0" distB="0" distL="0" distR="0" wp14:anchorId="0132F6C1" wp14:editId="462CA34F">
            <wp:extent cx="5760720" cy="2419184"/>
            <wp:effectExtent l="0" t="0" r="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F" w:rsidRDefault="004F305F"/>
    <w:sectPr w:rsidR="004F305F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C6" w:rsidRDefault="00B27BC6" w:rsidP="004F305F">
      <w:pPr>
        <w:spacing w:after="0" w:line="240" w:lineRule="auto"/>
      </w:pPr>
      <w:r>
        <w:separator/>
      </w:r>
    </w:p>
  </w:endnote>
  <w:endnote w:type="continuationSeparator" w:id="0">
    <w:p w:rsidR="00B27BC6" w:rsidRDefault="00B27BC6" w:rsidP="004F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onSerial-Xbold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617316"/>
      <w:docPartObj>
        <w:docPartGallery w:val="Page Numbers (Bottom of Page)"/>
        <w:docPartUnique/>
      </w:docPartObj>
    </w:sdtPr>
    <w:sdtEndPr/>
    <w:sdtContent>
      <w:p w:rsidR="00253067" w:rsidRDefault="00253067">
        <w:pPr>
          <w:pStyle w:val="Pieddepage"/>
        </w:pPr>
        <w:r>
          <w:rPr>
            <w:noProof/>
            <w:lang w:eastAsia="fr-FR"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3067" w:rsidRDefault="002530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25FE4" w:rsidRPr="00F25FE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/</w:t>
                                </w:r>
                                <w:r w:rsidR="00B3079E">
                                  <w:rPr>
                                    <w:color w:val="8C8C8C" w:themeColor="background1" w:themeShade="8C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7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c3OQQAABMOAAAOAAAAZHJzL2Uyb0RvYy54bWzsV9tu4zYQfS/QfyD47uhiyZaEKIvEl7RA&#10;urvApn2nJerSSqRKKrGzRf+9w4sk22naxW627UNtQKB4nTlz5g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g2nNzkEAAAT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253067" w:rsidRDefault="002530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25FE4" w:rsidRPr="00F25FE4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>
                            <w:rPr>
                              <w:color w:val="8C8C8C" w:themeColor="background1" w:themeShade="8C"/>
                            </w:rPr>
                            <w:t>/</w:t>
                          </w:r>
                          <w:r w:rsidR="00B3079E">
                            <w:rPr>
                              <w:color w:val="8C8C8C" w:themeColor="background1" w:themeShade="8C"/>
                            </w:rPr>
                            <w:t>9</w:t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yv8EAAADbAAAADwAAAGRycy9kb3ducmV2LnhtbERPTYvCMBC9C/6HMIIX0VRBka5RRJDu&#10;ZQ9qBY+zzWxTtpmUJqtdf70RBG/zeJ+z2nS2FldqfeVYwXSSgCAunK64VJCf9uMlCB+QNdaOScE/&#10;edis+70Vptrd+EDXYyhFDGGfogITQpNK6QtDFv3ENcSR+3GtxRBhW0rd4i2G21rOkmQhLVYcGww2&#10;tDNU/B7/rIKRT+S5mF9MNsq+vu/6zPnWZkoNB932A0SgLrzFL/enjvOn8Pw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eHK/wQAAANsAAAAPAAAAAAAAAAAAAAAA&#10;AKECAABkcnMvZG93bnJldi54bWxQSwUGAAAAAAQABAD5AAAAjwMAAAAA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LvxsIAAADbAAAADwAAAGRycy9kb3ducmV2LnhtbERPS4vCMBC+C/sfwizsRTTVg2htKrLF&#10;ZUEEXxdvQzPbVptJaaJ2/70RBG/z8T0nWXSmFjdqXWVZwWgYgSDOra64UHA8rAZTEM4ja6wtk4J/&#10;crBIP3oJxtreeUe3vS9ECGEXo4LS+yaW0uUlGXRD2xAH7s+2Bn2AbSF1i/cQbmo5jqKJNFhxaCix&#10;oe+S8sv+ahRsdj/Hy0les3FXLftnXGen8zZT6uuzW85BeOr8W/xy/+owfwbPX8IBM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Lvxs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C6" w:rsidRDefault="00B27BC6" w:rsidP="004F305F">
      <w:pPr>
        <w:spacing w:after="0" w:line="240" w:lineRule="auto"/>
      </w:pPr>
      <w:r>
        <w:separator/>
      </w:r>
    </w:p>
  </w:footnote>
  <w:footnote w:type="continuationSeparator" w:id="0">
    <w:p w:rsidR="00B27BC6" w:rsidRDefault="00B27BC6" w:rsidP="004F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5F" w:rsidRDefault="00831400">
    <w:pPr>
      <w:pStyle w:val="En-tte"/>
    </w:pPr>
    <w:r>
      <w:rPr>
        <w:noProof/>
        <w:sz w:val="21"/>
        <w:szCs w:val="21"/>
        <w:lang w:eastAsia="fr-FR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95CC74" wp14:editId="53D17FD7">
              <wp:simplePos x="0" y="0"/>
              <wp:positionH relativeFrom="margin">
                <wp:align>center</wp:align>
              </wp:positionH>
              <wp:positionV relativeFrom="paragraph">
                <wp:posOffset>-59055</wp:posOffset>
              </wp:positionV>
              <wp:extent cx="1495425" cy="714375"/>
              <wp:effectExtent l="0" t="0" r="0" b="0"/>
              <wp:wrapNone/>
              <wp:docPr id="12" name="Zone de text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1400" w:rsidRDefault="00831400" w:rsidP="00831400">
                          <w:pPr>
                            <w:pStyle w:val="En-tte"/>
                            <w:jc w:val="center"/>
                            <w:rPr>
                              <w:rFonts w:ascii="AdelonSerial-Xbold" w:hAnsi="AdelonSerial-Xbol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336DCC">
                            <w:rPr>
                              <w:rFonts w:ascii="AdelonSerial-Xbold" w:hAnsi="AdelonSerial-Xbold"/>
                              <w:b/>
                              <w:bCs/>
                              <w:sz w:val="48"/>
                              <w:szCs w:val="48"/>
                            </w:rPr>
                            <w:t>Kukking</w:t>
                          </w:r>
                          <w:proofErr w:type="spellEnd"/>
                        </w:p>
                        <w:p w:rsidR="00831400" w:rsidRPr="00336DCC" w:rsidRDefault="00831400" w:rsidP="00831400">
                          <w:pPr>
                            <w:pStyle w:val="En-tte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Délivrable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2</w:t>
                          </w:r>
                        </w:p>
                        <w:p w:rsidR="00831400" w:rsidRDefault="00831400" w:rsidP="008314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2" o:spid="_x0000_s1031" type="#_x0000_t202" style="position:absolute;margin-left:0;margin-top:-4.65pt;width:117.75pt;height:56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" filled="f" stroked="f" strokeweight=".5pt">
              <v:textbox>
                <w:txbxContent>
                  <w:p w:rsidR="00831400" w:rsidRDefault="00831400" w:rsidP="00831400">
                    <w:pPr>
                      <w:pStyle w:val="En-tte"/>
                      <w:jc w:val="center"/>
                      <w:rPr>
                        <w:rFonts w:ascii="AdelonSerial-Xbold" w:hAnsi="AdelonSerial-Xbold"/>
                        <w:b/>
                        <w:bCs/>
                        <w:sz w:val="36"/>
                        <w:szCs w:val="36"/>
                      </w:rPr>
                    </w:pPr>
                    <w:proofErr w:type="spellStart"/>
                    <w:r w:rsidRPr="00336DCC">
                      <w:rPr>
                        <w:rFonts w:ascii="AdelonSerial-Xbold" w:hAnsi="AdelonSerial-Xbold"/>
                        <w:b/>
                        <w:bCs/>
                        <w:sz w:val="48"/>
                        <w:szCs w:val="48"/>
                      </w:rPr>
                      <w:t>Kukking</w:t>
                    </w:r>
                    <w:proofErr w:type="spellEnd"/>
                  </w:p>
                  <w:p w:rsidR="00831400" w:rsidRPr="00336DCC" w:rsidRDefault="00831400" w:rsidP="00831400">
                    <w:pPr>
                      <w:pStyle w:val="En-tte"/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Délivrable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  <w:p w:rsidR="00831400" w:rsidRDefault="00831400" w:rsidP="00831400"/>
                </w:txbxContent>
              </v:textbox>
              <w10:wrap anchorx="margin"/>
            </v:shape>
          </w:pict>
        </mc:Fallback>
      </mc:AlternateContent>
    </w:r>
    <w:r w:rsidR="004F305F">
      <w:t>AMILHAUD Martin</w:t>
    </w:r>
  </w:p>
  <w:p w:rsidR="004F305F" w:rsidRDefault="004F305F">
    <w:pPr>
      <w:pStyle w:val="En-tte"/>
    </w:pPr>
    <w:r>
      <w:t>CAYRE Laure</w:t>
    </w:r>
    <w:r>
      <w:tab/>
    </w:r>
  </w:p>
  <w:p w:rsidR="004F305F" w:rsidRDefault="004F305F">
    <w:pPr>
      <w:pStyle w:val="En-tte"/>
    </w:pPr>
    <w:r>
      <w:t>E</w:t>
    </w:r>
    <w:r w:rsidR="00167CE2">
      <w:t>XTRANT</w:t>
    </w:r>
    <w:r>
      <w:t xml:space="preserve"> Robin</w:t>
    </w:r>
  </w:p>
  <w:p w:rsidR="004F305F" w:rsidRDefault="004F305F">
    <w:pPr>
      <w:pStyle w:val="En-tte"/>
    </w:pPr>
    <w:r>
      <w:t>LAURENT Maud</w:t>
    </w:r>
  </w:p>
  <w:p w:rsidR="004F305F" w:rsidRDefault="004F305F">
    <w:pPr>
      <w:pStyle w:val="En-tte"/>
    </w:pPr>
    <w:r>
      <w:t>LIOTTARD Alexandra</w:t>
    </w:r>
  </w:p>
  <w:p w:rsidR="00882B14" w:rsidRDefault="00882B14">
    <w:pPr>
      <w:pStyle w:val="En-tte"/>
    </w:pPr>
    <w:r>
      <w:t>TD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3F31"/>
    <w:multiLevelType w:val="hybridMultilevel"/>
    <w:tmpl w:val="90488D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43064"/>
    <w:multiLevelType w:val="hybridMultilevel"/>
    <w:tmpl w:val="D834F0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75FD"/>
    <w:multiLevelType w:val="hybridMultilevel"/>
    <w:tmpl w:val="789A3E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C223E"/>
    <w:multiLevelType w:val="hybridMultilevel"/>
    <w:tmpl w:val="734CB4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523B"/>
    <w:multiLevelType w:val="hybridMultilevel"/>
    <w:tmpl w:val="E68ACE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5F"/>
    <w:rsid w:val="00024871"/>
    <w:rsid w:val="0005705C"/>
    <w:rsid w:val="00167CE2"/>
    <w:rsid w:val="001C60F1"/>
    <w:rsid w:val="00253067"/>
    <w:rsid w:val="00285647"/>
    <w:rsid w:val="003520FC"/>
    <w:rsid w:val="003B237A"/>
    <w:rsid w:val="004A246D"/>
    <w:rsid w:val="004F305F"/>
    <w:rsid w:val="00514564"/>
    <w:rsid w:val="00742DEB"/>
    <w:rsid w:val="00797D1A"/>
    <w:rsid w:val="00831400"/>
    <w:rsid w:val="00882B14"/>
    <w:rsid w:val="00897710"/>
    <w:rsid w:val="008B7F39"/>
    <w:rsid w:val="00960FE5"/>
    <w:rsid w:val="009F37B0"/>
    <w:rsid w:val="00AA0A81"/>
    <w:rsid w:val="00B27BC6"/>
    <w:rsid w:val="00B3079E"/>
    <w:rsid w:val="00DE1FFE"/>
    <w:rsid w:val="00F25FE4"/>
    <w:rsid w:val="00F409B0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lasssique">
    <w:name w:val="Titre classsique"/>
    <w:basedOn w:val="Normal"/>
    <w:link w:val="TitreclasssiqueCar"/>
    <w:qFormat/>
    <w:rsid w:val="00DE1FFE"/>
    <w:rPr>
      <w:sz w:val="24"/>
      <w:szCs w:val="24"/>
      <w:u w:val="single"/>
    </w:rPr>
  </w:style>
  <w:style w:type="character" w:customStyle="1" w:styleId="TitreclasssiqueCar">
    <w:name w:val="Titre classsique Car"/>
    <w:basedOn w:val="Policepardfaut"/>
    <w:link w:val="Titreclasssique"/>
    <w:rsid w:val="00DE1FFE"/>
    <w:rPr>
      <w:sz w:val="24"/>
      <w:szCs w:val="24"/>
      <w:u w:val="single"/>
    </w:rPr>
  </w:style>
  <w:style w:type="table" w:customStyle="1" w:styleId="Tableaubasiquegris">
    <w:name w:val="Tableau basique gris"/>
    <w:basedOn w:val="TableauNormal"/>
    <w:uiPriority w:val="99"/>
    <w:rsid w:val="00AA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firstCol">
      <w:rPr>
        <w:rFonts w:asciiTheme="minorHAnsi" w:hAnsiTheme="minorHAnsi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7E6E6" w:themeFill="background2"/>
      </w:tcPr>
    </w:tblStylePr>
  </w:style>
  <w:style w:type="paragraph" w:styleId="En-tte">
    <w:name w:val="header"/>
    <w:basedOn w:val="Normal"/>
    <w:link w:val="En-tteCar"/>
    <w:uiPriority w:val="99"/>
    <w:unhideWhenUsed/>
    <w:rsid w:val="004F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05F"/>
  </w:style>
  <w:style w:type="paragraph" w:styleId="Pieddepage">
    <w:name w:val="footer"/>
    <w:basedOn w:val="Normal"/>
    <w:link w:val="PieddepageCar"/>
    <w:uiPriority w:val="99"/>
    <w:unhideWhenUsed/>
    <w:rsid w:val="004F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05F"/>
  </w:style>
  <w:style w:type="character" w:customStyle="1" w:styleId="Titre1Car">
    <w:name w:val="Titre 1 Car"/>
    <w:basedOn w:val="Policepardfaut"/>
    <w:link w:val="Titre1"/>
    <w:uiPriority w:val="9"/>
    <w:rsid w:val="004F3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3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305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F305F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F30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30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570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lasssique">
    <w:name w:val="Titre classsique"/>
    <w:basedOn w:val="Normal"/>
    <w:link w:val="TitreclasssiqueCar"/>
    <w:qFormat/>
    <w:rsid w:val="00DE1FFE"/>
    <w:rPr>
      <w:sz w:val="24"/>
      <w:szCs w:val="24"/>
      <w:u w:val="single"/>
    </w:rPr>
  </w:style>
  <w:style w:type="character" w:customStyle="1" w:styleId="TitreclasssiqueCar">
    <w:name w:val="Titre classsique Car"/>
    <w:basedOn w:val="Policepardfaut"/>
    <w:link w:val="Titreclasssique"/>
    <w:rsid w:val="00DE1FFE"/>
    <w:rPr>
      <w:sz w:val="24"/>
      <w:szCs w:val="24"/>
      <w:u w:val="single"/>
    </w:rPr>
  </w:style>
  <w:style w:type="table" w:customStyle="1" w:styleId="Tableaubasiquegris">
    <w:name w:val="Tableau basique gris"/>
    <w:basedOn w:val="TableauNormal"/>
    <w:uiPriority w:val="99"/>
    <w:rsid w:val="00AA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firstCol">
      <w:rPr>
        <w:rFonts w:asciiTheme="minorHAnsi" w:hAnsiTheme="minorHAnsi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7E6E6" w:themeFill="background2"/>
      </w:tcPr>
    </w:tblStylePr>
  </w:style>
  <w:style w:type="paragraph" w:styleId="En-tte">
    <w:name w:val="header"/>
    <w:basedOn w:val="Normal"/>
    <w:link w:val="En-tteCar"/>
    <w:uiPriority w:val="99"/>
    <w:unhideWhenUsed/>
    <w:rsid w:val="004F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05F"/>
  </w:style>
  <w:style w:type="paragraph" w:styleId="Pieddepage">
    <w:name w:val="footer"/>
    <w:basedOn w:val="Normal"/>
    <w:link w:val="PieddepageCar"/>
    <w:uiPriority w:val="99"/>
    <w:unhideWhenUsed/>
    <w:rsid w:val="004F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05F"/>
  </w:style>
  <w:style w:type="character" w:customStyle="1" w:styleId="Titre1Car">
    <w:name w:val="Titre 1 Car"/>
    <w:basedOn w:val="Policepardfaut"/>
    <w:link w:val="Titre1"/>
    <w:uiPriority w:val="9"/>
    <w:rsid w:val="004F3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3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305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F305F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F30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30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570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199A-87CA-47D5-A2CD-DCCA71E9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80008D92</Template>
  <TotalTime>187</TotalTime>
  <Pages>9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Hyahaahaahyahuu</dc:creator>
  <cp:keywords/>
  <dc:description/>
  <cp:lastModifiedBy>Administrator</cp:lastModifiedBy>
  <cp:revision>14</cp:revision>
  <cp:lastPrinted>2015-05-06T07:19:00Z</cp:lastPrinted>
  <dcterms:created xsi:type="dcterms:W3CDTF">2015-04-07T15:39:00Z</dcterms:created>
  <dcterms:modified xsi:type="dcterms:W3CDTF">2015-05-06T07:25:00Z</dcterms:modified>
</cp:coreProperties>
</file>